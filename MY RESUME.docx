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9D" w:rsidRDefault="000620A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11F55D74BBD146EDB5FC61D1C13FCB3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D10BD">
            <w:t>(+2348109494277)</w:t>
          </w:r>
        </w:sdtContent>
      </w:sdt>
    </w:p>
    <w:sdt>
      <w:sdtPr>
        <w:alias w:val="Category"/>
        <w:tag w:val=""/>
        <w:id w:val="1543715586"/>
        <w:placeholder>
          <w:docPart w:val="2AEF8246D88A405F9439A3ADD38DBF9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2239D" w:rsidRDefault="006D10BD">
          <w:pPr>
            <w:pStyle w:val="ContactInfo"/>
          </w:pPr>
          <w:r>
            <w:t>Enugu State, Nigeria</w:t>
          </w:r>
        </w:p>
      </w:sdtContent>
    </w:sdt>
    <w:p w:rsidR="0032239D" w:rsidRDefault="0019193A">
      <w:pPr>
        <w:pStyle w:val="ContactInfo"/>
      </w:pPr>
      <w:sdt>
        <w:sdtPr>
          <w:alias w:val="Telephone"/>
          <w:tag w:val="Telephone"/>
          <w:id w:val="599758962"/>
          <w:placeholder>
            <w:docPart w:val="28E0A372635548A8B352ED8A6429736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19193A">
            <w:t>https://www.linkedin.com/in/paul-ekperezie-a57a24362</w:t>
          </w:r>
        </w:sdtContent>
      </w:sdt>
    </w:p>
    <w:sdt>
      <w:sdtPr>
        <w:alias w:val="Website"/>
        <w:tag w:val="Website"/>
        <w:id w:val="48967594"/>
        <w:placeholder>
          <w:docPart w:val="F3D6B57188AD477F9AB6D92174E1F2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32239D" w:rsidRDefault="00E0516E">
          <w:pPr>
            <w:pStyle w:val="ContactInfo"/>
          </w:pPr>
          <w:r>
            <w:t>https:/github.com/</w:t>
          </w:r>
          <w:proofErr w:type="spellStart"/>
          <w:r>
            <w:t>Ekperezie</w:t>
          </w:r>
          <w:proofErr w:type="spellEnd"/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188F75A8201244C2B8A6A2B35B38E22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32239D" w:rsidRDefault="007A2F0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e</w:t>
          </w:r>
          <w:r w:rsidR="0019193A">
            <w:rPr>
              <w:rStyle w:val="Emphasis"/>
            </w:rPr>
            <w:t>kpereziepaul1@gmail.com</w:t>
          </w:r>
        </w:p>
      </w:sdtContent>
    </w:sdt>
    <w:p w:rsidR="0032239D" w:rsidRDefault="000620AD">
      <w:pPr>
        <w:pStyle w:val="Name"/>
      </w:pPr>
      <w:sdt>
        <w:sdtPr>
          <w:alias w:val="Your Name"/>
          <w:tag w:val=""/>
          <w:id w:val="1197042864"/>
          <w:placeholder>
            <w:docPart w:val="99FB88470EED49B098A6905030B30D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9193A">
            <w:t>EKPEREZIE PAUL NMERI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32239D">
        <w:tc>
          <w:tcPr>
            <w:tcW w:w="1778" w:type="dxa"/>
          </w:tcPr>
          <w:p w:rsidR="0032239D" w:rsidRDefault="000620AD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32239D" w:rsidRDefault="0032239D"/>
        </w:tc>
        <w:tc>
          <w:tcPr>
            <w:tcW w:w="7830" w:type="dxa"/>
          </w:tcPr>
          <w:p w:rsidR="0032239D" w:rsidRDefault="0019193A" w:rsidP="0019193A">
            <w:pPr>
              <w:pStyle w:val="ResumeText"/>
              <w:numPr>
                <w:ilvl w:val="0"/>
                <w:numId w:val="1"/>
              </w:numPr>
            </w:pPr>
            <w:r w:rsidRPr="007A2F0C">
              <w:rPr>
                <w:b/>
                <w:sz w:val="24"/>
                <w:szCs w:val="24"/>
              </w:rPr>
              <w:t>MYSQL</w:t>
            </w:r>
            <w:r>
              <w:t xml:space="preserve"> (Data retrieval using SQL queries, Data cleaning and transformation, Data modelling and optimization)</w:t>
            </w:r>
            <w:r w:rsidR="007A2F0C">
              <w:t>.</w:t>
            </w:r>
          </w:p>
          <w:p w:rsidR="0019193A" w:rsidRDefault="007A2F0C" w:rsidP="0019193A">
            <w:pPr>
              <w:pStyle w:val="ResumeText"/>
              <w:numPr>
                <w:ilvl w:val="0"/>
                <w:numId w:val="1"/>
              </w:numPr>
            </w:pPr>
            <w:r w:rsidRPr="007A2F0C">
              <w:rPr>
                <w:b/>
                <w:sz w:val="24"/>
                <w:szCs w:val="24"/>
              </w:rPr>
              <w:t xml:space="preserve">Microsoft Power BI </w:t>
            </w:r>
            <w:r>
              <w:t>(Power query, Advanced DAX, Dashboard creation).</w:t>
            </w:r>
          </w:p>
          <w:p w:rsidR="007A2F0C" w:rsidRDefault="007A2F0C" w:rsidP="0019193A">
            <w:pPr>
              <w:pStyle w:val="ResumeText"/>
              <w:numPr>
                <w:ilvl w:val="0"/>
                <w:numId w:val="1"/>
              </w:numPr>
            </w:pPr>
            <w:r>
              <w:rPr>
                <w:b/>
                <w:sz w:val="24"/>
                <w:szCs w:val="24"/>
              </w:rPr>
              <w:t xml:space="preserve">EXCEL </w:t>
            </w:r>
            <w:r>
              <w:t>(Power query, Power Pivot, Dashboard creation)</w:t>
            </w:r>
          </w:p>
        </w:tc>
      </w:tr>
      <w:tr w:rsidR="0032239D">
        <w:tc>
          <w:tcPr>
            <w:tcW w:w="1778" w:type="dxa"/>
          </w:tcPr>
          <w:p w:rsidR="0032239D" w:rsidRDefault="007A2F0C">
            <w:pPr>
              <w:pStyle w:val="Heading1"/>
            </w:pPr>
            <w:r>
              <w:t>PROJECTS</w:t>
            </w:r>
          </w:p>
        </w:tc>
        <w:tc>
          <w:tcPr>
            <w:tcW w:w="472" w:type="dxa"/>
          </w:tcPr>
          <w:p w:rsidR="0032239D" w:rsidRDefault="0032239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D7794E1859104AD49DA393B1AE691273"/>
                  </w:placeholder>
                  <w15:color w:val="C0C0C0"/>
                  <w15:repeatingSectionItem/>
                </w:sdtPr>
                <w:sdtEndPr/>
                <w:sdtContent>
                  <w:p w:rsidR="007A2F0C" w:rsidRDefault="007A2F0C" w:rsidP="007A2F0C">
                    <w:pPr>
                      <w:pStyle w:val="Heading2"/>
                      <w:numPr>
                        <w:ilvl w:val="0"/>
                        <w:numId w:val="1"/>
                      </w:numPr>
                    </w:pPr>
                    <w:r>
                      <w:t>FREELANCE PLATFORM INSIGHT –</w:t>
                    </w:r>
                  </w:p>
                  <w:p w:rsidR="007A2F0C" w:rsidRDefault="007A2F0C" w:rsidP="007A2F0C">
                    <w:r>
                      <w:t>I performed an analysis o</w:t>
                    </w:r>
                    <w:r w:rsidR="00174F5A">
                      <w:t>n a freelancer marketplace data</w:t>
                    </w:r>
                    <w:r w:rsidR="00F70C74">
                      <w:t>set</w:t>
                    </w:r>
                    <w:r w:rsidR="007D2ED5">
                      <w:t xml:space="preserve"> that contained over </w:t>
                    </w:r>
                    <w:r w:rsidR="007D2ED5" w:rsidRPr="007D2ED5">
                      <w:rPr>
                        <w:b/>
                      </w:rPr>
                      <w:t>75,000</w:t>
                    </w:r>
                    <w:r w:rsidR="007D2ED5">
                      <w:t xml:space="preserve"> rows.</w:t>
                    </w:r>
                    <w:r w:rsidR="00174F5A">
                      <w:t xml:space="preserve"> Using </w:t>
                    </w:r>
                    <w:r w:rsidR="00174F5A" w:rsidRPr="00174F5A">
                      <w:rPr>
                        <w:b/>
                      </w:rPr>
                      <w:t>POWER BI</w:t>
                    </w:r>
                    <w:r w:rsidR="00174F5A">
                      <w:t xml:space="preserve">, </w:t>
                    </w:r>
                    <w:proofErr w:type="spellStart"/>
                    <w:r w:rsidR="00174F5A">
                      <w:t>i</w:t>
                    </w:r>
                    <w:proofErr w:type="spellEnd"/>
                    <w:r>
                      <w:t xml:space="preserve"> creating visual dashboards to highlight key trends, patterns and actionable insights.</w:t>
                    </w:r>
                  </w:p>
                  <w:p w:rsidR="0032239D" w:rsidRPr="007A2F0C" w:rsidRDefault="007A2F0C" w:rsidP="007A2F0C">
                    <w:r>
                      <w:t>Here is a link to the full project (</w:t>
                    </w:r>
                    <w:r w:rsidRPr="007A2F0C">
                      <w:t>https://github.com/Ekperezie/Freelancer-Platform-insights-</w:t>
                    </w:r>
                    <w:r>
                      <w:t>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D7794E1859104AD49DA393B1AE691273"/>
                  </w:placeholder>
                  <w15:color w:val="C0C0C0"/>
                  <w15:repeatingSectionItem/>
                </w:sdtPr>
                <w:sdtEndPr/>
                <w:sdtContent>
                  <w:p w:rsidR="0032239D" w:rsidRDefault="00F70C74" w:rsidP="004424FB">
                    <w:pPr>
                      <w:pStyle w:val="Heading2"/>
                      <w:numPr>
                        <w:ilvl w:val="0"/>
                        <w:numId w:val="1"/>
                      </w:numPr>
                    </w:pPr>
                    <w:r>
                      <w:t>SUPERSTORE DATASET CLEAN-</w:t>
                    </w:r>
                    <w:r w:rsidR="00174F5A">
                      <w:t>UP</w:t>
                    </w:r>
                  </w:p>
                  <w:p w:rsidR="00174F5A" w:rsidRPr="00174F5A" w:rsidRDefault="00174F5A" w:rsidP="00174F5A">
                    <w:r>
                      <w:t>In this project I performed data cleaning on a superstore data</w:t>
                    </w:r>
                    <w:r w:rsidR="00F70C74">
                      <w:t>set</w:t>
                    </w:r>
                    <w:r>
                      <w:t xml:space="preserve"> using </w:t>
                    </w:r>
                    <w:r w:rsidRPr="00174F5A">
                      <w:rPr>
                        <w:b/>
                      </w:rPr>
                      <w:t>MYSQL</w:t>
                    </w:r>
                    <w:r>
                      <w:t xml:space="preserve"> to write relevant queries that helped to clean up the data.</w:t>
                    </w:r>
                  </w:p>
                  <w:p w:rsidR="0032239D" w:rsidRDefault="00174F5A">
                    <w:pPr>
                      <w:pStyle w:val="ResumeText"/>
                    </w:pPr>
                    <w:r>
                      <w:t>Here is a link to the full project (</w:t>
                    </w:r>
                    <w:r w:rsidRPr="00174F5A">
                      <w:t>https://github.com/Ekperezie/Superstore-data-clean-up-SQL-Query</w:t>
                    </w:r>
                    <w:r>
                      <w:t>)</w:t>
                    </w:r>
                  </w:p>
                  <w:p w:rsidR="00174F5A" w:rsidRDefault="000620AD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874431228"/>
                  <w:placeholder>
                    <w:docPart w:val="5719B9B37A9D4C48BAF97E1552DF5869"/>
                  </w:placeholder>
                  <w15:color w:val="C0C0C0"/>
                  <w15:repeatingSectionItem/>
                </w:sdtPr>
                <w:sdtContent>
                  <w:p w:rsidR="00174F5A" w:rsidRDefault="00F70C74" w:rsidP="004424FB">
                    <w:pPr>
                      <w:pStyle w:val="Heading2"/>
                      <w:numPr>
                        <w:ilvl w:val="0"/>
                        <w:numId w:val="1"/>
                      </w:numPr>
                    </w:pPr>
                    <w:r>
                      <w:t>REAL ESTATE DATASET CLEAN-UP</w:t>
                    </w:r>
                  </w:p>
                  <w:p w:rsidR="00174F5A" w:rsidRPr="00174F5A" w:rsidRDefault="00174F5A" w:rsidP="00174F5A">
                    <w:r>
                      <w:t>In this project I performed data cleaning</w:t>
                    </w:r>
                    <w:r w:rsidR="00F70C74">
                      <w:t xml:space="preserve"> on a dataset which contained over </w:t>
                    </w:r>
                    <w:r w:rsidR="00F70C74" w:rsidRPr="007D2ED5">
                      <w:rPr>
                        <w:b/>
                      </w:rPr>
                      <w:t>19</w:t>
                    </w:r>
                    <w:r w:rsidR="007D2ED5" w:rsidRPr="007D2ED5">
                      <w:rPr>
                        <w:b/>
                      </w:rPr>
                      <w:t>,</w:t>
                    </w:r>
                    <w:r w:rsidR="00F70C74" w:rsidRPr="007D2ED5">
                      <w:rPr>
                        <w:b/>
                      </w:rPr>
                      <w:t>000 rows</w:t>
                    </w:r>
                    <w:r>
                      <w:t xml:space="preserve"> using </w:t>
                    </w:r>
                    <w:r w:rsidRPr="00174F5A">
                      <w:rPr>
                        <w:b/>
                      </w:rPr>
                      <w:t>MYSQL</w:t>
                    </w:r>
                    <w:r>
                      <w:t xml:space="preserve"> to write relevant queries that helped to clean up the data.</w:t>
                    </w:r>
                  </w:p>
                  <w:p w:rsidR="00174F5A" w:rsidRDefault="00174F5A">
                    <w:pPr>
                      <w:pStyle w:val="ResumeText"/>
                    </w:pPr>
                    <w:r>
                      <w:t>Here is a link to the full project (</w:t>
                    </w:r>
                    <w:r w:rsidR="00F70C74" w:rsidRPr="00F70C74">
                      <w:t>https://github.com/Ekperezie/REAL-ESTATE-DATA-CLEANING</w:t>
                    </w:r>
                    <w:r>
                      <w:t>)</w:t>
                    </w:r>
                  </w:p>
                  <w:p w:rsidR="00F70C74" w:rsidRDefault="00174F5A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1044406339"/>
                  <w:placeholder>
                    <w:docPart w:val="970EC81B846F41CCB4BD7AF4EA544A58"/>
                  </w:placeholder>
                  <w15:color w:val="C0C0C0"/>
                  <w15:repeatingSectionItem/>
                </w:sdtPr>
                <w:sdtContent>
                  <w:p w:rsidR="00F70C74" w:rsidRDefault="00F70C74" w:rsidP="004424FB">
                    <w:pPr>
                      <w:pStyle w:val="Heading2"/>
                      <w:numPr>
                        <w:ilvl w:val="0"/>
                        <w:numId w:val="1"/>
                      </w:numPr>
                    </w:pPr>
                    <w:r>
                      <w:t>REAL ESTATE DATASET ANALYSIS</w:t>
                    </w:r>
                  </w:p>
                  <w:p w:rsidR="00F70C74" w:rsidRPr="00174F5A" w:rsidRDefault="00F70C74" w:rsidP="00174F5A">
                    <w:r>
                      <w:t xml:space="preserve">In this project I performed an analysis on a Real estate dataset containing over </w:t>
                    </w:r>
                    <w:r w:rsidRPr="007D2ED5">
                      <w:rPr>
                        <w:b/>
                      </w:rPr>
                      <w:t>19</w:t>
                    </w:r>
                    <w:r w:rsidR="007D2ED5" w:rsidRPr="007D2ED5">
                      <w:rPr>
                        <w:b/>
                      </w:rPr>
                      <w:t>,</w:t>
                    </w:r>
                    <w:r w:rsidRPr="007D2ED5">
                      <w:rPr>
                        <w:b/>
                      </w:rPr>
                      <w:t>000 rows</w:t>
                    </w:r>
                    <w:r>
                      <w:t xml:space="preserve">. Using EXCEL, 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 xml:space="preserve"> evaluated Geographic sales trends, broker performance and revenue patterns.</w:t>
                    </w:r>
                    <w:r w:rsidR="007D2ED5">
                      <w:t xml:space="preserve"> I built an interactive dashboard to highlight key insights and support strategic decision making.</w:t>
                    </w:r>
                  </w:p>
                  <w:p w:rsidR="00F70C74" w:rsidRDefault="00F70C74">
                    <w:pPr>
                      <w:pStyle w:val="ResumeText"/>
                    </w:pPr>
                    <w:r>
                      <w:t>Here is a link to the full project (</w:t>
                    </w:r>
                    <w:r w:rsidR="007D2ED5" w:rsidRPr="007D2ED5">
                      <w:t>https://github.com/Ekperezie/REAL-ESTATE-DATASET-ANALYSIS</w:t>
                    </w:r>
                    <w:r>
                      <w:t>)</w:t>
                    </w:r>
                  </w:p>
                  <w:p w:rsidR="0032239D" w:rsidRDefault="00F70C74"/>
                </w:sdtContent>
              </w:sdt>
            </w:sdtContent>
          </w:sdt>
        </w:tc>
      </w:tr>
      <w:tr w:rsidR="0032239D">
        <w:tc>
          <w:tcPr>
            <w:tcW w:w="1778" w:type="dxa"/>
          </w:tcPr>
          <w:p w:rsidR="0032239D" w:rsidRDefault="007D2ED5">
            <w:pPr>
              <w:pStyle w:val="Heading1"/>
            </w:pPr>
            <w:r>
              <w:lastRenderedPageBreak/>
              <w:t>EXPERIENCE</w:t>
            </w:r>
          </w:p>
        </w:tc>
        <w:tc>
          <w:tcPr>
            <w:tcW w:w="472" w:type="dxa"/>
          </w:tcPr>
          <w:p w:rsidR="0032239D" w:rsidRDefault="0032239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7794E1859104AD49DA393B1AE691273"/>
                  </w:placeholder>
                  <w15:repeatingSectionItem/>
                </w:sdtPr>
                <w:sdtEndPr/>
                <w:sdtContent>
                  <w:p w:rsidR="0032239D" w:rsidRDefault="00E0516E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J</w:t>
                    </w:r>
                    <w:r w:rsidRPr="00E0516E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 xml:space="preserve">UNIOR </w:t>
                    </w:r>
                    <w:r w:rsidR="007D2ED5" w:rsidRPr="00E0516E">
                      <w:t>DATA ANA</w:t>
                    </w:r>
                    <w:r w:rsidR="007D2ED5">
                      <w:t>LYST – VICTOR EKPEREZIE AND ASSOCIATES</w:t>
                    </w:r>
                  </w:p>
                  <w:p w:rsidR="0032239D" w:rsidRDefault="007D2ED5">
                    <w:r>
                      <w:t xml:space="preserve">I currently work as a remote Data analyst for a top Nigerian Real Estate Firm – Victor </w:t>
                    </w:r>
                    <w:proofErr w:type="spellStart"/>
                    <w:r>
                      <w:t>Ekperezie</w:t>
                    </w:r>
                    <w:proofErr w:type="spellEnd"/>
                    <w:r>
                      <w:t xml:space="preserve"> And Associates</w:t>
                    </w:r>
                  </w:p>
                </w:sdtContent>
              </w:sdt>
            </w:sdtContent>
          </w:sdt>
        </w:tc>
      </w:tr>
      <w:tr w:rsidR="0032239D">
        <w:tc>
          <w:tcPr>
            <w:tcW w:w="1778" w:type="dxa"/>
          </w:tcPr>
          <w:p w:rsidR="0032239D" w:rsidRDefault="007D2ED5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32239D" w:rsidRDefault="0032239D"/>
        </w:tc>
        <w:tc>
          <w:tcPr>
            <w:tcW w:w="7830" w:type="dxa"/>
          </w:tcPr>
          <w:p w:rsidR="00E0516E" w:rsidRDefault="00E0516E" w:rsidP="007D2ED5">
            <w:pPr>
              <w:pStyle w:val="ResumeText"/>
              <w:numPr>
                <w:ilvl w:val="0"/>
                <w:numId w:val="1"/>
              </w:numPr>
            </w:pPr>
            <w:r>
              <w:t xml:space="preserve">Participant of the SQL for </w:t>
            </w:r>
            <w:proofErr w:type="gramStart"/>
            <w:r>
              <w:t>beginners</w:t>
            </w:r>
            <w:proofErr w:type="gramEnd"/>
            <w:r>
              <w:t xml:space="preserve"> course on Alison.</w:t>
            </w:r>
          </w:p>
          <w:p w:rsidR="00AB2770" w:rsidRDefault="00AB2770" w:rsidP="007D2ED5">
            <w:pPr>
              <w:pStyle w:val="ResumeText"/>
              <w:numPr>
                <w:ilvl w:val="0"/>
                <w:numId w:val="1"/>
              </w:numPr>
            </w:pPr>
            <w:r>
              <w:t>Participant of the Diploma in Microsoft Excel for beginners and Experts  on Alison</w:t>
            </w:r>
            <w:bookmarkStart w:id="0" w:name="_GoBack"/>
            <w:bookmarkEnd w:id="0"/>
          </w:p>
          <w:p w:rsidR="0032239D" w:rsidRDefault="00E0516E" w:rsidP="007D2ED5">
            <w:pPr>
              <w:pStyle w:val="ResumeText"/>
              <w:numPr>
                <w:ilvl w:val="0"/>
                <w:numId w:val="1"/>
              </w:numPr>
            </w:pPr>
            <w:r>
              <w:t>Participant of Power BI beginner to pro Workshop by Pragmatic works.</w:t>
            </w:r>
          </w:p>
          <w:p w:rsidR="00E0516E" w:rsidRDefault="00E0516E" w:rsidP="007D2ED5">
            <w:pPr>
              <w:pStyle w:val="ResumeText"/>
              <w:numPr>
                <w:ilvl w:val="0"/>
                <w:numId w:val="1"/>
              </w:numPr>
            </w:pPr>
            <w:r>
              <w:t>Medical student at Ebonyi State University.</w:t>
            </w:r>
          </w:p>
        </w:tc>
      </w:tr>
    </w:tbl>
    <w:p w:rsidR="0032239D" w:rsidRDefault="0032239D"/>
    <w:sectPr w:rsidR="0032239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0AD" w:rsidRDefault="000620AD">
      <w:pPr>
        <w:spacing w:before="0" w:after="0" w:line="240" w:lineRule="auto"/>
      </w:pPr>
      <w:r>
        <w:separator/>
      </w:r>
    </w:p>
  </w:endnote>
  <w:endnote w:type="continuationSeparator" w:id="0">
    <w:p w:rsidR="000620AD" w:rsidRDefault="00062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9D" w:rsidRDefault="000620A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0AD" w:rsidRDefault="000620AD">
      <w:pPr>
        <w:spacing w:before="0" w:after="0" w:line="240" w:lineRule="auto"/>
      </w:pPr>
      <w:r>
        <w:separator/>
      </w:r>
    </w:p>
  </w:footnote>
  <w:footnote w:type="continuationSeparator" w:id="0">
    <w:p w:rsidR="000620AD" w:rsidRDefault="000620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55AC4"/>
    <w:multiLevelType w:val="hybridMultilevel"/>
    <w:tmpl w:val="AEAA6240"/>
    <w:lvl w:ilvl="0" w:tplc="3FA8711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D"/>
    <w:rsid w:val="000620AD"/>
    <w:rsid w:val="00174F5A"/>
    <w:rsid w:val="0019193A"/>
    <w:rsid w:val="0032239D"/>
    <w:rsid w:val="004424FB"/>
    <w:rsid w:val="006D10BD"/>
    <w:rsid w:val="007A2F0C"/>
    <w:rsid w:val="007D2ED5"/>
    <w:rsid w:val="00AB2770"/>
    <w:rsid w:val="00DD132E"/>
    <w:rsid w:val="00E0516E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FAAA"/>
  <w15:chartTrackingRefBased/>
  <w15:docId w15:val="{D94A709A-FC99-4565-9664-AA4E014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55D74BBD146EDB5FC61D1C13FC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1ADA5-1B38-45FD-8439-BC08BF3FE2E9}"/>
      </w:docPartPr>
      <w:docPartBody>
        <w:p w:rsidR="00000000" w:rsidRDefault="004E260A">
          <w:pPr>
            <w:pStyle w:val="11F55D74BBD146EDB5FC61D1C13FCB37"/>
          </w:pPr>
          <w:r>
            <w:t>[Street Address]</w:t>
          </w:r>
        </w:p>
      </w:docPartBody>
    </w:docPart>
    <w:docPart>
      <w:docPartPr>
        <w:name w:val="2AEF8246D88A405F9439A3ADD38D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91E4E-3848-4E78-9AA7-573B12569CF7}"/>
      </w:docPartPr>
      <w:docPartBody>
        <w:p w:rsidR="00000000" w:rsidRDefault="004E260A">
          <w:pPr>
            <w:pStyle w:val="2AEF8246D88A405F9439A3ADD38DBF9D"/>
          </w:pPr>
          <w:r>
            <w:t>[City, ST ZIP Code]</w:t>
          </w:r>
        </w:p>
      </w:docPartBody>
    </w:docPart>
    <w:docPart>
      <w:docPartPr>
        <w:name w:val="28E0A372635548A8B352ED8A6429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2A6F-8BDD-42E7-BA19-BBC8DE330521}"/>
      </w:docPartPr>
      <w:docPartBody>
        <w:p w:rsidR="00000000" w:rsidRDefault="004E260A">
          <w:pPr>
            <w:pStyle w:val="28E0A372635548A8B352ED8A64297369"/>
          </w:pPr>
          <w:r>
            <w:t>[Telephone]</w:t>
          </w:r>
        </w:p>
      </w:docPartBody>
    </w:docPart>
    <w:docPart>
      <w:docPartPr>
        <w:name w:val="F3D6B57188AD477F9AB6D92174E1F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32ADA-879A-4864-BFBD-149D77AA88BA}"/>
      </w:docPartPr>
      <w:docPartBody>
        <w:p w:rsidR="00000000" w:rsidRDefault="004E260A">
          <w:pPr>
            <w:pStyle w:val="F3D6B57188AD477F9AB6D92174E1F226"/>
          </w:pPr>
          <w:r>
            <w:t>[Website]</w:t>
          </w:r>
        </w:p>
      </w:docPartBody>
    </w:docPart>
    <w:docPart>
      <w:docPartPr>
        <w:name w:val="188F75A8201244C2B8A6A2B35B38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088D-4D1D-461D-98F1-1368057A7EE6}"/>
      </w:docPartPr>
      <w:docPartBody>
        <w:p w:rsidR="00000000" w:rsidRDefault="004E260A">
          <w:pPr>
            <w:pStyle w:val="188F75A8201244C2B8A6A2B35B38E22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9FB88470EED49B098A6905030B3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420A1-B6D8-4A95-AF71-5C48605D5CDE}"/>
      </w:docPartPr>
      <w:docPartBody>
        <w:p w:rsidR="00000000" w:rsidRDefault="004E260A">
          <w:pPr>
            <w:pStyle w:val="99FB88470EED49B098A6905030B30D57"/>
          </w:pPr>
          <w:r>
            <w:t>[Your Name]</w:t>
          </w:r>
        </w:p>
      </w:docPartBody>
    </w:docPart>
    <w:docPart>
      <w:docPartPr>
        <w:name w:val="D7794E1859104AD49DA393B1AE69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BC94-4644-4AE9-A3C1-425B62785FD8}"/>
      </w:docPartPr>
      <w:docPartBody>
        <w:p w:rsidR="00000000" w:rsidRDefault="004E260A">
          <w:pPr>
            <w:pStyle w:val="D7794E1859104AD49DA393B1AE691273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19B9B37A9D4C48BAF97E1552DF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6D18-3586-4D5E-B9B9-90F870ED5BD8}"/>
      </w:docPartPr>
      <w:docPartBody>
        <w:p w:rsidR="00000000" w:rsidRDefault="00642204" w:rsidP="00642204">
          <w:pPr>
            <w:pStyle w:val="5719B9B37A9D4C48BAF97E1552DF586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0EC81B846F41CCB4BD7AF4EA54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8ABDD-B02F-4F53-B918-F263E3BE1C96}"/>
      </w:docPartPr>
      <w:docPartBody>
        <w:p w:rsidR="00000000" w:rsidRDefault="00642204" w:rsidP="00642204">
          <w:pPr>
            <w:pStyle w:val="970EC81B846F41CCB4BD7AF4EA544A5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4"/>
    <w:rsid w:val="004E260A"/>
    <w:rsid w:val="006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55D74BBD146EDB5FC61D1C13FCB37">
    <w:name w:val="11F55D74BBD146EDB5FC61D1C13FCB37"/>
  </w:style>
  <w:style w:type="paragraph" w:customStyle="1" w:styleId="2AEF8246D88A405F9439A3ADD38DBF9D">
    <w:name w:val="2AEF8246D88A405F9439A3ADD38DBF9D"/>
  </w:style>
  <w:style w:type="paragraph" w:customStyle="1" w:styleId="28E0A372635548A8B352ED8A64297369">
    <w:name w:val="28E0A372635548A8B352ED8A64297369"/>
  </w:style>
  <w:style w:type="paragraph" w:customStyle="1" w:styleId="F3D6B57188AD477F9AB6D92174E1F226">
    <w:name w:val="F3D6B57188AD477F9AB6D92174E1F226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88F75A8201244C2B8A6A2B35B38E221">
    <w:name w:val="188F75A8201244C2B8A6A2B35B38E221"/>
  </w:style>
  <w:style w:type="paragraph" w:customStyle="1" w:styleId="99FB88470EED49B098A6905030B30D57">
    <w:name w:val="99FB88470EED49B098A6905030B30D57"/>
  </w:style>
  <w:style w:type="paragraph" w:customStyle="1" w:styleId="AC46D229D94343E9801631B733D44BF3">
    <w:name w:val="AC46D229D94343E9801631B733D44BF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B469229CCD7641069B980140D1C8E787">
    <w:name w:val="B469229CCD7641069B980140D1C8E787"/>
  </w:style>
  <w:style w:type="character" w:styleId="PlaceholderText">
    <w:name w:val="Placeholder Text"/>
    <w:basedOn w:val="DefaultParagraphFont"/>
    <w:uiPriority w:val="99"/>
    <w:semiHidden/>
    <w:rsid w:val="00642204"/>
    <w:rPr>
      <w:color w:val="808080"/>
    </w:rPr>
  </w:style>
  <w:style w:type="paragraph" w:customStyle="1" w:styleId="D7794E1859104AD49DA393B1AE691273">
    <w:name w:val="D7794E1859104AD49DA393B1AE691273"/>
  </w:style>
  <w:style w:type="paragraph" w:customStyle="1" w:styleId="23C21DF33A1E418BA46F9C6A54095373">
    <w:name w:val="23C21DF33A1E418BA46F9C6A54095373"/>
  </w:style>
  <w:style w:type="paragraph" w:customStyle="1" w:styleId="81511BB79AC54236850F65FDC190204E">
    <w:name w:val="81511BB79AC54236850F65FDC190204E"/>
  </w:style>
  <w:style w:type="paragraph" w:customStyle="1" w:styleId="7EBA80BF4BC34CC493A0C8230A2298B8">
    <w:name w:val="7EBA80BF4BC34CC493A0C8230A2298B8"/>
  </w:style>
  <w:style w:type="paragraph" w:customStyle="1" w:styleId="7E130A620E414A689A3575151DAEB285">
    <w:name w:val="7E130A620E414A689A3575151DAEB285"/>
  </w:style>
  <w:style w:type="paragraph" w:customStyle="1" w:styleId="BC072458CFF04B418AFFB4FA37FE1AF5">
    <w:name w:val="BC072458CFF04B418AFFB4FA37FE1AF5"/>
  </w:style>
  <w:style w:type="paragraph" w:customStyle="1" w:styleId="C104CE75AA4A497B8B7519D3CD85264E">
    <w:name w:val="C104CE75AA4A497B8B7519D3CD85264E"/>
  </w:style>
  <w:style w:type="paragraph" w:customStyle="1" w:styleId="9E4CF237ADD54E478450E7AD5BC99CCE">
    <w:name w:val="9E4CF237ADD54E478450E7AD5BC99CCE"/>
  </w:style>
  <w:style w:type="paragraph" w:customStyle="1" w:styleId="2B718245295F47C9BF1AEAEF54A50BBE">
    <w:name w:val="2B718245295F47C9BF1AEAEF54A50BBE"/>
  </w:style>
  <w:style w:type="paragraph" w:customStyle="1" w:styleId="A9C3EC1D87434562A690CA1A996E3AD2">
    <w:name w:val="A9C3EC1D87434562A690CA1A996E3AD2"/>
  </w:style>
  <w:style w:type="paragraph" w:customStyle="1" w:styleId="E631E2286D384358A25383E66F8C38E3">
    <w:name w:val="E631E2286D384358A25383E66F8C38E3"/>
  </w:style>
  <w:style w:type="paragraph" w:customStyle="1" w:styleId="5719B9B37A9D4C48BAF97E1552DF5869">
    <w:name w:val="5719B9B37A9D4C48BAF97E1552DF5869"/>
    <w:rsid w:val="00642204"/>
  </w:style>
  <w:style w:type="paragraph" w:customStyle="1" w:styleId="970EC81B846F41CCB4BD7AF4EA544A58">
    <w:name w:val="970EC81B846F41CCB4BD7AF4EA544A58"/>
    <w:rsid w:val="00642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(+2348109494277)</CompanyAddress>
  <CompanyPhone>https://www.linkedin.com/in/paul-ekperezie-a57a24362</CompanyPhone>
  <CompanyFax/>
  <CompanyEmail>ekpereziepaul1@gmail.com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EKPEREZIE PAUL NMERI</dc:creator>
  <cp:keywords>https:/github.com/Ekperezie</cp:keywords>
  <cp:lastModifiedBy>PAUL</cp:lastModifiedBy>
  <cp:revision>2</cp:revision>
  <cp:lastPrinted>2025-05-07T17:27:00Z</cp:lastPrinted>
  <dcterms:created xsi:type="dcterms:W3CDTF">2025-05-07T15:56:00Z</dcterms:created>
  <dcterms:modified xsi:type="dcterms:W3CDTF">2025-05-07T17:33:00Z</dcterms:modified>
  <cp:category>Enugu State, Nigeria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